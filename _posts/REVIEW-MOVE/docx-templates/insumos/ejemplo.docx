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04F" w:rsidRDefault="00262CA5">
      <w:pPr>
        <w:pStyle w:val="Ttulo1"/>
      </w:pPr>
      <w:sdt>
        <w:sdtPr>
          <w:alias w:val="Escriba el encabezado 1:"/>
          <w:tag w:val="Escriba el encabezado 1:"/>
          <w:id w:val="290724773"/>
          <w:placeholder>
            <w:docPart w:val="02998F11E8AE48D4BBB29ABD9EC698D0"/>
          </w:placeholder>
          <w:temporary/>
          <w:showingPlcHdr/>
          <w15:appearance w15:val="hidden"/>
        </w:sdtPr>
        <w:sdtEndPr/>
        <w:sdtContent>
          <w:r w:rsidR="00D651B9">
            <w:rPr>
              <w:lang w:bidi="es-ES"/>
            </w:rPr>
            <w:t>Encabezado 1</w:t>
          </w:r>
        </w:sdtContent>
      </w:sdt>
    </w:p>
    <w:sdt>
      <w:sdtPr>
        <w:alias w:val="Escriba el texto de párrafo:"/>
        <w:tag w:val="Escriba el texto de párrafo:"/>
        <w:id w:val="-792602148"/>
        <w:placeholder>
          <w:docPart w:val="73B2884D22CC46DA9CF0675A97AD7ADD"/>
        </w:placeholder>
        <w:temporary/>
        <w:showingPlcHdr/>
        <w15:appearance w15:val="hidden"/>
      </w:sdtPr>
      <w:sdtEndPr/>
      <w:sdtContent>
        <w:bookmarkStart w:id="0" w:name="_GoBack" w:displacedByCustomXml="prev"/>
        <w:p w:rsidR="00D4304F" w:rsidRDefault="00D651B9">
          <w:r>
            <w:rPr>
              <w:lang w:bidi="es-ES"/>
            </w:rPr>
            <w:t>Para empezar ahora mismo, haga clic en el texto de cualquier marcador de posición (como este, por ejemplo) y comience a escribir.</w:t>
          </w:r>
        </w:p>
        <w:bookmarkEnd w:id="0" w:displacedByCustomXml="next"/>
      </w:sdtContent>
    </w:sdt>
    <w:p w:rsidR="00A83C56" w:rsidRDefault="00A83C56"/>
    <w:p w:rsidR="00A83C56" w:rsidRDefault="00A83C56">
      <w:proofErr w:type="spellStart"/>
      <w:proofErr w:type="gramStart"/>
      <w:r w:rsidRPr="00A83C56">
        <w:t>rgb</w:t>
      </w:r>
      <w:proofErr w:type="spellEnd"/>
      <w:r w:rsidRPr="00A83C56">
        <w:t>(</w:t>
      </w:r>
      <w:proofErr w:type="gramEnd"/>
      <w:r w:rsidRPr="00A83C56">
        <w:t>0, 61, 142)</w:t>
      </w:r>
    </w:p>
    <w:sdt>
      <w:sdtPr>
        <w:alias w:val="Escriba el encabezado 2:"/>
        <w:tag w:val="Escriba el encabezado 2:"/>
        <w:id w:val="1195804984"/>
        <w:placeholder>
          <w:docPart w:val="59B3117CBB4F430C83EB0602CE66B10D"/>
        </w:placeholder>
        <w:temporary/>
        <w:showingPlcHdr/>
        <w15:appearance w15:val="hidden"/>
      </w:sdtPr>
      <w:sdtEndPr/>
      <w:sdtContent>
        <w:p w:rsidR="00D4304F" w:rsidRDefault="00D651B9">
          <w:pPr>
            <w:pStyle w:val="Ttulo2"/>
          </w:pPr>
          <w:r>
            <w:rPr>
              <w:lang w:bidi="es-ES"/>
            </w:rPr>
            <w:t>Título 2</w:t>
          </w:r>
        </w:p>
      </w:sdtContent>
    </w:sdt>
    <w:sdt>
      <w:sdtPr>
        <w:alias w:val="Escriba el texto de párrafo:"/>
        <w:tag w:val="Escriba el texto de párrafo:"/>
        <w:id w:val="981963998"/>
        <w:placeholder>
          <w:docPart w:val="C1DB5FD3321049419ABAB10080FF39AE"/>
        </w:placeholder>
        <w:temporary/>
        <w:showingPlcHdr/>
        <w15:appearance w15:val="hidden"/>
      </w:sdtPr>
      <w:sdtEndPr/>
      <w:sdtContent>
        <w:p w:rsidR="00D4304F" w:rsidRDefault="0033513D">
          <w:r w:rsidRPr="0033513D">
            <w:rPr>
              <w:lang w:bidi="es-ES"/>
            </w:rPr>
            <w:t>Vea y edite este documento con Word en su equipo, teléfono o tableta. Puede editar el texto, insertar fácilmente contenido como, por ejemplo, imágenes, formas o tablas, y guardar el documento cómodamente en la nube desde Word en cualquier dispositivo Windows, Mac, Android o iOS.</w:t>
          </w:r>
        </w:p>
      </w:sdtContent>
    </w:sdt>
    <w:sdt>
      <w:sdtPr>
        <w:alias w:val="Escriba la cita:"/>
        <w:tag w:val="Escriba la cita:"/>
        <w:id w:val="1657343082"/>
        <w:placeholder>
          <w:docPart w:val="6F29C5074ACB424C821F09936DA856D4"/>
        </w:placeholder>
        <w:temporary/>
        <w:showingPlcHdr/>
        <w15:appearance w15:val="hidden"/>
      </w:sdtPr>
      <w:sdtEndPr/>
      <w:sdtContent>
        <w:p w:rsidR="00D4304F" w:rsidRDefault="00D651B9">
          <w:pPr>
            <w:pStyle w:val="Cita"/>
          </w:pPr>
          <w:r>
            <w:rPr>
              <w:lang w:bidi="es-ES"/>
            </w:rPr>
            <w:t>“Cita”</w:t>
          </w:r>
        </w:p>
      </w:sdtContent>
    </w:sdt>
    <w:sdt>
      <w:sdtPr>
        <w:alias w:val="Escriba el texto de párrafo:"/>
        <w:tag w:val="Escriba el texto de párrafo:"/>
        <w:id w:val="-1790962327"/>
        <w:placeholder>
          <w:docPart w:val="72FB42306CE64134A5A0D16D343DA170"/>
        </w:placeholder>
        <w:temporary/>
        <w:showingPlcHdr/>
        <w15:appearance w15:val="hidden"/>
      </w:sdtPr>
      <w:sdtEndPr/>
      <w:sdtContent>
        <w:p w:rsidR="00D4304F" w:rsidRDefault="0033513D">
          <w:r w:rsidRPr="0033513D">
            <w:rPr>
              <w:lang w:bidi="es-ES"/>
            </w:rPr>
            <w:t>Utilice los estilos para dar formato fácilmente a los documentos de Word en un momento:</w:t>
          </w:r>
        </w:p>
      </w:sdtContent>
    </w:sdt>
    <w:sdt>
      <w:sdtPr>
        <w:alias w:val="Escriba el texto de la lista con viñetas:"/>
        <w:tag w:val="Escriba el texto de la lista con viñetas:"/>
        <w:id w:val="1928380612"/>
        <w:placeholder>
          <w:docPart w:val="AD16687416AF491D943E56BC2B8E5786"/>
        </w:placeholder>
        <w:temporary/>
        <w:showingPlcHdr/>
        <w15:appearance w15:val="hidden"/>
      </w:sdtPr>
      <w:sdtEndPr/>
      <w:sdtContent>
        <w:p w:rsidR="00D4304F" w:rsidRDefault="00D651B9">
          <w:pPr>
            <w:pStyle w:val="Listaconvietas"/>
          </w:pPr>
          <w:r>
            <w:rPr>
              <w:lang w:bidi="es-ES"/>
            </w:rPr>
            <w:t>Por ejemplo, este texto usa el estilo Lista con viñetas.</w:t>
          </w:r>
        </w:p>
        <w:p w:rsidR="009F5E2B" w:rsidRDefault="00D651B9" w:rsidP="009F5E2B">
          <w:pPr>
            <w:pStyle w:val="Listaconvietas"/>
          </w:pPr>
          <w:r>
            <w:rPr>
              <w:lang w:bidi="es-ES"/>
            </w:rPr>
            <w:t>Vaya al grupo Estilos, que encontrará en la pestaña Inicio de la cinta de opciones, para aplicar el formato que desee con un solo clic.</w:t>
          </w:r>
        </w:p>
      </w:sdtContent>
    </w:sdt>
    <w:sectPr w:rsidR="009F5E2B">
      <w:footerReference w:type="default" r:id="rId7"/>
      <w:footerReference w:type="first" r:id="rId8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C56" w:rsidRDefault="00A83C56">
      <w:pPr>
        <w:spacing w:before="0" w:after="0" w:line="240" w:lineRule="auto"/>
      </w:pPr>
      <w:r>
        <w:separator/>
      </w:r>
    </w:p>
    <w:p w:rsidR="00A83C56" w:rsidRDefault="00A83C56"/>
  </w:endnote>
  <w:endnote w:type="continuationSeparator" w:id="0">
    <w:p w:rsidR="00A83C56" w:rsidRDefault="00A83C56">
      <w:pPr>
        <w:spacing w:before="0" w:after="0" w:line="240" w:lineRule="auto"/>
      </w:pPr>
      <w:r>
        <w:continuationSeparator/>
      </w:r>
    </w:p>
    <w:p w:rsidR="00A83C56" w:rsidRDefault="00A83C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56DC9">
          <w:rPr>
            <w:noProof/>
            <w:lang w:bidi="es-ES"/>
          </w:rPr>
          <w:t>0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04F" w:rsidRDefault="00262CA5">
    <w:pPr>
      <w:pStyle w:val="Piedepgina"/>
    </w:pPr>
    <w:sdt>
      <w:sdtPr>
        <w:alias w:val="Dirección | Ciudad, código postal:"/>
        <w:tag w:val="Dirección | Ciudad, código postal:"/>
        <w:id w:val="7803617"/>
        <w:placeholder/>
        <w:temporary/>
        <w:showingPlcHdr/>
        <w15:appearance w15:val="hidden"/>
      </w:sdtPr>
      <w:sdtEndPr/>
      <w:sdtContent>
        <w:r w:rsidR="0033513D">
          <w:rPr>
            <w:lang w:bidi="es-ES"/>
          </w:rPr>
          <w:t>Dirección | Ciudad, código postal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C56" w:rsidRDefault="00A83C56">
      <w:pPr>
        <w:spacing w:before="0" w:after="0" w:line="240" w:lineRule="auto"/>
      </w:pPr>
      <w:r>
        <w:separator/>
      </w:r>
    </w:p>
    <w:p w:rsidR="00A83C56" w:rsidRDefault="00A83C56"/>
  </w:footnote>
  <w:footnote w:type="continuationSeparator" w:id="0">
    <w:p w:rsidR="00A83C56" w:rsidRDefault="00A83C56">
      <w:pPr>
        <w:spacing w:before="0" w:after="0" w:line="240" w:lineRule="auto"/>
      </w:pPr>
      <w:r>
        <w:continuationSeparator/>
      </w:r>
    </w:p>
    <w:p w:rsidR="00A83C56" w:rsidRDefault="00A83C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aconnme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61C5D"/>
    <w:multiLevelType w:val="hybridMultilevel"/>
    <w:tmpl w:val="9F4A8688"/>
    <w:lvl w:ilvl="0" w:tplc="ABE84DA8">
      <w:start w:val="1"/>
      <w:numFmt w:val="bullet"/>
      <w:pStyle w:val="Listaconvieta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8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56"/>
    <w:rsid w:val="0000795A"/>
    <w:rsid w:val="00227DF5"/>
    <w:rsid w:val="00262CA5"/>
    <w:rsid w:val="002D22E0"/>
    <w:rsid w:val="003008EC"/>
    <w:rsid w:val="003112E5"/>
    <w:rsid w:val="0033513D"/>
    <w:rsid w:val="00456DC9"/>
    <w:rsid w:val="0075279C"/>
    <w:rsid w:val="009F5E2B"/>
    <w:rsid w:val="00A83C56"/>
    <w:rsid w:val="00B71C13"/>
    <w:rsid w:val="00C52FC2"/>
    <w:rsid w:val="00D4304F"/>
    <w:rsid w:val="00D651B9"/>
    <w:rsid w:val="00E53907"/>
    <w:rsid w:val="00EC0F68"/>
    <w:rsid w:val="00EC5313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95D034"/>
  <w15:chartTrackingRefBased/>
  <w15:docId w15:val="{336F67FE-0FDD-4947-9CB9-6D24B123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s-E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Ttulo1">
    <w:name w:val="heading 1"/>
    <w:basedOn w:val="Normal"/>
    <w:link w:val="Ttulo1C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1">
    <w:name w:val="List Table 3 Accent 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aconvieta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oempresarial">
    <w:name w:val="Documento empresarial"/>
    <w:basedOn w:val="Tab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0072C6" w:themeColor="accent1"/>
    </w:rPr>
  </w:style>
  <w:style w:type="character" w:styleId="nfasis">
    <w:name w:val="Emphasis"/>
    <w:basedOn w:val="Fuentedeprrafopredeter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0072C6" w:themeColor="accen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elmarcadordeposicin">
    <w:name w:val="Placeholder Text"/>
    <w:basedOn w:val="Fuentedeprrafopredeter"/>
    <w:uiPriority w:val="99"/>
    <w:semiHidden/>
    <w:rsid w:val="00EC0F68"/>
    <w:rPr>
      <w:color w:val="595959" w:themeColor="text1" w:themeTint="A6"/>
    </w:rPr>
  </w:style>
  <w:style w:type="paragraph" w:styleId="Piedepgina">
    <w:name w:val="footer"/>
    <w:basedOn w:val="Normal"/>
    <w:link w:val="PiedepginaC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FFFFFF" w:themeColor="background1"/>
      <w:shd w:val="clear" w:color="auto" w:fill="0072C6" w:themeFill="accent1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aconnme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B431B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43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C0F68"/>
    <w:rPr>
      <w:color w:val="595959" w:themeColor="text1" w:themeTint="A6"/>
      <w:sz w:val="22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AppData\Roaming\Microsoft\Templates\Documento%20empresari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998F11E8AE48D4BBB29ABD9EC69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AE24A-1D10-4B12-B444-C819A8724AA7}"/>
      </w:docPartPr>
      <w:docPartBody>
        <w:p w:rsidR="00000000" w:rsidRDefault="007714B8">
          <w:pPr>
            <w:pStyle w:val="02998F11E8AE48D4BBB29ABD9EC698D0"/>
          </w:pPr>
          <w:r>
            <w:rPr>
              <w:lang w:bidi="es-ES"/>
            </w:rPr>
            <w:t>Encabezado 1</w:t>
          </w:r>
        </w:p>
      </w:docPartBody>
    </w:docPart>
    <w:docPart>
      <w:docPartPr>
        <w:name w:val="73B2884D22CC46DA9CF0675A97AD7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97E0A-DBAE-4521-B059-4D701B4DBAD0}"/>
      </w:docPartPr>
      <w:docPartBody>
        <w:p w:rsidR="00000000" w:rsidRDefault="007714B8">
          <w:pPr>
            <w:pStyle w:val="73B2884D22CC46DA9CF0675A97AD7ADD"/>
          </w:pPr>
          <w:r>
            <w:rPr>
              <w:lang w:bidi="es-ES"/>
            </w:rPr>
            <w:t>Para empezar ahora mismo, haga clic en el texto de cualquier marcador de posición (como este, por ejemplo) y comience a escribir.</w:t>
          </w:r>
        </w:p>
      </w:docPartBody>
    </w:docPart>
    <w:docPart>
      <w:docPartPr>
        <w:name w:val="59B3117CBB4F430C83EB0602CE66B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2239C-E017-4B24-947C-6FAE3EF89B66}"/>
      </w:docPartPr>
      <w:docPartBody>
        <w:p w:rsidR="00000000" w:rsidRDefault="007714B8">
          <w:pPr>
            <w:pStyle w:val="59B3117CBB4F430C83EB0602CE66B10D"/>
          </w:pPr>
          <w:r>
            <w:rPr>
              <w:lang w:bidi="es-ES"/>
            </w:rPr>
            <w:t>Título 2</w:t>
          </w:r>
        </w:p>
      </w:docPartBody>
    </w:docPart>
    <w:docPart>
      <w:docPartPr>
        <w:name w:val="C1DB5FD3321049419ABAB10080FF3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77692-22F9-4010-9674-61E53623A2B1}"/>
      </w:docPartPr>
      <w:docPartBody>
        <w:p w:rsidR="00000000" w:rsidRDefault="007714B8">
          <w:pPr>
            <w:pStyle w:val="C1DB5FD3321049419ABAB10080FF39AE"/>
          </w:pPr>
          <w:r w:rsidRPr="0033513D">
            <w:rPr>
              <w:lang w:bidi="es-ES"/>
            </w:rPr>
            <w:t>Vea y edite este documento con Word en su equipo, teléfono o tableta. Puede editar el texto, insertar fácilmente contenido como, por ejemplo, imágenes, formas o tablas, y guardar el documento cómodamente en la nube desde Word en cualquier dispositivo Windows, Mac, Android o iOS.</w:t>
          </w:r>
        </w:p>
      </w:docPartBody>
    </w:docPart>
    <w:docPart>
      <w:docPartPr>
        <w:name w:val="6F29C5074ACB424C821F09936DA85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06746-1BF0-4147-A603-314F02D74B20}"/>
      </w:docPartPr>
      <w:docPartBody>
        <w:p w:rsidR="00000000" w:rsidRDefault="007714B8">
          <w:pPr>
            <w:pStyle w:val="6F29C5074ACB424C821F09936DA856D4"/>
          </w:pPr>
          <w:r>
            <w:rPr>
              <w:lang w:bidi="es-ES"/>
            </w:rPr>
            <w:t>“Cita”</w:t>
          </w:r>
        </w:p>
      </w:docPartBody>
    </w:docPart>
    <w:docPart>
      <w:docPartPr>
        <w:name w:val="72FB42306CE64134A5A0D16D343DA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0A7F2-9C3F-41B2-9DA8-D465E0B1E0CB}"/>
      </w:docPartPr>
      <w:docPartBody>
        <w:p w:rsidR="00000000" w:rsidRDefault="007714B8">
          <w:pPr>
            <w:pStyle w:val="72FB42306CE64134A5A0D16D343DA170"/>
          </w:pPr>
          <w:r w:rsidRPr="0033513D">
            <w:rPr>
              <w:lang w:bidi="es-ES"/>
            </w:rPr>
            <w:t>Utilice los estilos para dar formato fácilmente a los documentos de Word en un momento:</w:t>
          </w:r>
        </w:p>
      </w:docPartBody>
    </w:docPart>
    <w:docPart>
      <w:docPartPr>
        <w:name w:val="AD16687416AF491D943E56BC2B8E5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CE73E-48C8-4EFD-9870-C6CC14083EF5}"/>
      </w:docPartPr>
      <w:docPartBody>
        <w:p w:rsidR="007714B8" w:rsidRDefault="007714B8">
          <w:pPr>
            <w:pStyle w:val="Listaconvietas"/>
          </w:pPr>
          <w:r>
            <w:rPr>
              <w:lang w:bidi="es-ES"/>
            </w:rPr>
            <w:t>Por ejemplo, este texto usa el estilo Lista con viñetas.</w:t>
          </w:r>
        </w:p>
        <w:p w:rsidR="00000000" w:rsidRDefault="007714B8">
          <w:pPr>
            <w:pStyle w:val="AD16687416AF491D943E56BC2B8E5786"/>
          </w:pPr>
          <w:r>
            <w:rPr>
              <w:lang w:bidi="es-ES"/>
            </w:rPr>
            <w:t>Vaya al grupo Estilos, que encontrará en la pestaña Inicio de la cinta de opciones, para aplicar el formato que desee con un solo clic.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61C5D"/>
    <w:multiLevelType w:val="hybridMultilevel"/>
    <w:tmpl w:val="9F4A8688"/>
    <w:lvl w:ilvl="0" w:tplc="ABE84DA8">
      <w:start w:val="1"/>
      <w:numFmt w:val="bullet"/>
      <w:pStyle w:val="Listaconvieta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2998F11E8AE48D4BBB29ABD9EC698D0">
    <w:name w:val="02998F11E8AE48D4BBB29ABD9EC698D0"/>
  </w:style>
  <w:style w:type="paragraph" w:customStyle="1" w:styleId="73B2884D22CC46DA9CF0675A97AD7ADD">
    <w:name w:val="73B2884D22CC46DA9CF0675A97AD7ADD"/>
  </w:style>
  <w:style w:type="paragraph" w:customStyle="1" w:styleId="59B3117CBB4F430C83EB0602CE66B10D">
    <w:name w:val="59B3117CBB4F430C83EB0602CE66B10D"/>
  </w:style>
  <w:style w:type="paragraph" w:customStyle="1" w:styleId="C1DB5FD3321049419ABAB10080FF39AE">
    <w:name w:val="C1DB5FD3321049419ABAB10080FF39AE"/>
  </w:style>
  <w:style w:type="paragraph" w:customStyle="1" w:styleId="6F29C5074ACB424C821F09936DA856D4">
    <w:name w:val="6F29C5074ACB424C821F09936DA856D4"/>
  </w:style>
  <w:style w:type="paragraph" w:customStyle="1" w:styleId="72FB42306CE64134A5A0D16D343DA170">
    <w:name w:val="72FB42306CE64134A5A0D16D343DA170"/>
  </w:style>
  <w:style w:type="paragraph" w:styleId="Listaconvietas">
    <w:name w:val="List Bullet"/>
    <w:basedOn w:val="Normal"/>
    <w:uiPriority w:val="31"/>
    <w:qFormat/>
    <w:pPr>
      <w:numPr>
        <w:numId w:val="1"/>
      </w:numPr>
      <w:spacing w:before="160" w:after="320" w:line="360" w:lineRule="auto"/>
      <w:contextualSpacing/>
    </w:pPr>
    <w:rPr>
      <w:rFonts w:eastAsiaTheme="minorHAnsi"/>
      <w:color w:val="595959" w:themeColor="text1" w:themeTint="A6"/>
      <w:sz w:val="24"/>
      <w:szCs w:val="24"/>
      <w:lang w:val="es-ES" w:eastAsia="ja-JP"/>
    </w:rPr>
  </w:style>
  <w:style w:type="paragraph" w:customStyle="1" w:styleId="AD16687416AF491D943E56BC2B8E5786">
    <w:name w:val="AD16687416AF491D943E56BC2B8E57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empresarial.dotx</Template>
  <TotalTime>14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2022-06-16T19:45:00Z</dcterms:created>
  <dcterms:modified xsi:type="dcterms:W3CDTF">2022-06-16T20:15:00Z</dcterms:modified>
</cp:coreProperties>
</file>